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371" w:rsidRDefault="00FD15DB">
      <w:proofErr w:type="gramStart"/>
      <w:r>
        <w:t>1)</w:t>
      </w:r>
      <w:r w:rsidR="00081F89">
        <w:t>Structure</w:t>
      </w:r>
      <w:proofErr w:type="gramEnd"/>
      <w:r w:rsidR="00081F89">
        <w:t xml:space="preserve"> d’un </w:t>
      </w:r>
      <w:r w:rsidR="00081F89">
        <w:rPr>
          <w:u w:val="single"/>
        </w:rPr>
        <w:t>programme</w:t>
      </w:r>
      <w:r w:rsidR="00081F89">
        <w:t xml:space="preserve"> java</w:t>
      </w:r>
    </w:p>
    <w:p w:rsidR="00081F89" w:rsidRDefault="00081F89" w:rsidP="00081F89">
      <w:pPr>
        <w:pStyle w:val="Paragraphedeliste"/>
        <w:numPr>
          <w:ilvl w:val="0"/>
          <w:numId w:val="1"/>
        </w:numPr>
      </w:pPr>
      <w:r>
        <w:t>Doit contenir une fonction statique appelée main</w:t>
      </w:r>
    </w:p>
    <w:p w:rsidR="00081F89" w:rsidRDefault="00081F89" w:rsidP="00081F89">
      <w:pPr>
        <w:pStyle w:val="Paragraphedeliste"/>
        <w:numPr>
          <w:ilvl w:val="0"/>
          <w:numId w:val="1"/>
        </w:numPr>
      </w:pPr>
      <w:r>
        <w:t>On va utiliser souvent des programmes java pour tester nos classes.</w:t>
      </w:r>
    </w:p>
    <w:p w:rsidR="00081F89" w:rsidRDefault="00081F89" w:rsidP="00081F89">
      <w:pPr>
        <w:pStyle w:val="Paragraphedeliste"/>
        <w:numPr>
          <w:ilvl w:val="0"/>
          <w:numId w:val="1"/>
        </w:numPr>
      </w:pPr>
      <w:r>
        <w:t>Ex : public class testmenu {(testmenu.java)</w:t>
      </w:r>
    </w:p>
    <w:p w:rsidR="00081F89" w:rsidRDefault="00081F89" w:rsidP="00081F89">
      <w:pPr>
        <w:pStyle w:val="Paragraphedeliste"/>
        <w:ind w:left="2832"/>
      </w:pPr>
      <w:r>
        <w:t xml:space="preserve">    Public static void main (String [] args) {</w:t>
      </w:r>
    </w:p>
    <w:p w:rsidR="00081F89" w:rsidRDefault="00081F89" w:rsidP="00081F89">
      <w:pPr>
        <w:pStyle w:val="Paragraphedeliste"/>
        <w:ind w:left="2832"/>
      </w:pPr>
      <w:r>
        <w:tab/>
      </w:r>
      <w:r>
        <w:tab/>
        <w:t>Menu unMenu = new Menu ();</w:t>
      </w:r>
    </w:p>
    <w:p w:rsidR="00081F89" w:rsidRDefault="00081F89" w:rsidP="00081F89">
      <w:pPr>
        <w:pStyle w:val="Paragraphedeliste"/>
        <w:ind w:left="2832"/>
      </w:pPr>
      <w:r>
        <w:tab/>
      </w:r>
      <w:r>
        <w:tab/>
      </w:r>
      <w:proofErr w:type="spellStart"/>
      <w:proofErr w:type="gramStart"/>
      <w:r>
        <w:t>unMenu.affiche</w:t>
      </w:r>
      <w:proofErr w:type="spellEnd"/>
      <w:r>
        <w:t>(</w:t>
      </w:r>
      <w:proofErr w:type="gramEnd"/>
      <w:r>
        <w:t>);</w:t>
      </w:r>
    </w:p>
    <w:p w:rsidR="00081F89" w:rsidRDefault="00081F89" w:rsidP="00081F89">
      <w:pPr>
        <w:pStyle w:val="Paragraphedeliste"/>
        <w:ind w:left="2832"/>
      </w:pPr>
      <w:r>
        <w:tab/>
        <w:t>}</w:t>
      </w:r>
      <w:r>
        <w:tab/>
      </w:r>
    </w:p>
    <w:p w:rsidR="00081F89" w:rsidRDefault="00081F89" w:rsidP="00081F89">
      <w:pPr>
        <w:pStyle w:val="Paragraphedeliste"/>
        <w:ind w:left="2832"/>
      </w:pPr>
      <w:r>
        <w:t>}</w:t>
      </w:r>
    </w:p>
    <w:p w:rsidR="00081F89" w:rsidRDefault="00081F89" w:rsidP="00081F89"/>
    <w:p w:rsidR="00081F89" w:rsidRDefault="00081F89" w:rsidP="00081F89"/>
    <w:p w:rsidR="00081F89" w:rsidRDefault="00081F89" w:rsidP="00081F89"/>
    <w:p w:rsidR="00081F89" w:rsidRDefault="00081F89" w:rsidP="00081F89">
      <w:r>
        <w:t>TestEmploye.java</w:t>
      </w:r>
    </w:p>
    <w:p w:rsidR="00FD15DB" w:rsidRDefault="00FD15DB" w:rsidP="00081F89">
      <w:r>
        <w:t>2) Structure d’une classe en java</w:t>
      </w:r>
    </w:p>
    <w:p w:rsidR="00FD15DB" w:rsidRDefault="00FD15DB" w:rsidP="00081F89">
      <w:r>
        <w:t xml:space="preserve">     Nom de la classe -&gt; class </w:t>
      </w:r>
      <w:proofErr w:type="gramStart"/>
      <w:r>
        <w:t>moteur{</w:t>
      </w:r>
      <w:proofErr w:type="gramEnd"/>
      <w:r>
        <w:t xml:space="preserve">   </w:t>
      </w:r>
    </w:p>
    <w:p w:rsidR="00FD15DB" w:rsidRDefault="00FD15DB" w:rsidP="00081F89">
      <w:r>
        <w:tab/>
      </w:r>
      <w:r>
        <w:tab/>
      </w:r>
      <w:r>
        <w:tab/>
      </w:r>
      <w:r>
        <w:tab/>
        <w:t>//</w:t>
      </w:r>
      <w:proofErr w:type="spellStart"/>
      <w:r>
        <w:t>atributs</w:t>
      </w:r>
      <w:proofErr w:type="spellEnd"/>
    </w:p>
    <w:p w:rsidR="00FD15DB" w:rsidRDefault="00FD15DB" w:rsidP="00081F89">
      <w:r>
        <w:tab/>
      </w:r>
      <w:r>
        <w:tab/>
      </w:r>
      <w:r>
        <w:tab/>
      </w:r>
      <w:r>
        <w:tab/>
      </w:r>
      <w:proofErr w:type="spellStart"/>
      <w:r>
        <w:t>Private</w:t>
      </w:r>
      <w:proofErr w:type="spellEnd"/>
      <w:r>
        <w:t xml:space="preserve"> String manque;</w:t>
      </w:r>
      <w:r>
        <w:tab/>
      </w:r>
      <w:r>
        <w:tab/>
        <w:t xml:space="preserve">liste des </w:t>
      </w:r>
      <w:proofErr w:type="spellStart"/>
      <w:proofErr w:type="gramStart"/>
      <w:r>
        <w:t>atributs</w:t>
      </w:r>
      <w:proofErr w:type="spellEnd"/>
      <w:r>
        <w:t>(</w:t>
      </w:r>
      <w:proofErr w:type="gramEnd"/>
      <w:r>
        <w:t>état)(Variable)</w:t>
      </w:r>
    </w:p>
    <w:p w:rsidR="00FD15DB" w:rsidRDefault="00FD15DB" w:rsidP="00081F89">
      <w:r>
        <w:tab/>
      </w:r>
      <w:r>
        <w:tab/>
      </w:r>
      <w:r>
        <w:tab/>
      </w:r>
      <w:r>
        <w:tab/>
      </w:r>
      <w:proofErr w:type="spellStart"/>
      <w:r>
        <w:t>Private</w:t>
      </w:r>
      <w:proofErr w:type="spellEnd"/>
      <w:r>
        <w:t xml:space="preserve"> Int </w:t>
      </w:r>
      <w:proofErr w:type="spellStart"/>
      <w:r>
        <w:t>nbCylindre</w:t>
      </w:r>
      <w:proofErr w:type="spellEnd"/>
      <w:r>
        <w:t>;</w:t>
      </w:r>
      <w:r>
        <w:tab/>
      </w:r>
      <w:r>
        <w:tab/>
      </w:r>
      <w:proofErr w:type="spellStart"/>
      <w:r>
        <w:t>a</w:t>
      </w:r>
      <w:proofErr w:type="spellEnd"/>
      <w:r>
        <w:t xml:space="preserve"> </w:t>
      </w:r>
      <w:proofErr w:type="gramStart"/>
      <w:r>
        <w:t>protéger(</w:t>
      </w:r>
      <w:proofErr w:type="spellStart"/>
      <w:proofErr w:type="gramEnd"/>
      <w:r>
        <w:t>private</w:t>
      </w:r>
      <w:proofErr w:type="spellEnd"/>
      <w:r>
        <w:t>)</w:t>
      </w:r>
    </w:p>
    <w:p w:rsidR="00FD15DB" w:rsidRDefault="00FD15DB" w:rsidP="00081F89">
      <w:r>
        <w:tab/>
      </w:r>
      <w:r>
        <w:tab/>
      </w:r>
      <w:r>
        <w:tab/>
      </w: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volume;</w:t>
      </w:r>
    </w:p>
    <w:p w:rsidR="00FD15DB" w:rsidRDefault="00FD15DB" w:rsidP="00081F89">
      <w:r>
        <w:tab/>
      </w:r>
      <w:r>
        <w:tab/>
      </w:r>
      <w:r>
        <w:tab/>
      </w:r>
      <w:r>
        <w:tab/>
        <w:t xml:space="preserve">Public String </w:t>
      </w:r>
      <w:proofErr w:type="spellStart"/>
      <w:proofErr w:type="gramStart"/>
      <w:r>
        <w:t>getManque</w:t>
      </w:r>
      <w:proofErr w:type="spellEnd"/>
      <w:r>
        <w:t>(</w:t>
      </w:r>
      <w:proofErr w:type="gramEnd"/>
      <w:r>
        <w:t>){</w:t>
      </w:r>
      <w:r>
        <w:tab/>
        <w:t>liste des procédure de méthodes</w:t>
      </w:r>
    </w:p>
    <w:p w:rsidR="00FD15DB" w:rsidRDefault="00FD15DB" w:rsidP="00081F89">
      <w:r>
        <w:tab/>
      </w:r>
      <w:r>
        <w:tab/>
      </w:r>
      <w:r>
        <w:tab/>
      </w:r>
      <w:r>
        <w:tab/>
        <w:t>Return manque;</w:t>
      </w:r>
      <w:r>
        <w:tab/>
      </w:r>
      <w:r>
        <w:tab/>
        <w:t xml:space="preserve">qui constituent son </w:t>
      </w:r>
    </w:p>
    <w:p w:rsidR="00FD15DB" w:rsidRDefault="00FD15DB" w:rsidP="00FD15DB">
      <w:pPr>
        <w:ind w:left="2124" w:firstLine="708"/>
      </w:pPr>
      <w:r>
        <w:t xml:space="preserve">}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getnbCylindre</w:t>
      </w:r>
      <w:proofErr w:type="spellEnd"/>
      <w:r>
        <w:t>(</w:t>
      </w:r>
      <w:proofErr w:type="gramEnd"/>
      <w:r>
        <w:t xml:space="preserve">){return </w:t>
      </w:r>
      <w:proofErr w:type="spellStart"/>
      <w:r>
        <w:t>nbCylindre</w:t>
      </w:r>
      <w:proofErr w:type="spellEnd"/>
      <w:r>
        <w:t xml:space="preserve">;}   </w:t>
      </w:r>
      <w:r>
        <w:t>interface(public)</w:t>
      </w:r>
    </w:p>
    <w:p w:rsidR="00FD15DB" w:rsidRDefault="00FD15DB" w:rsidP="00FD15DB">
      <w:pPr>
        <w:ind w:left="2124" w:firstLine="708"/>
      </w:pPr>
      <w:r>
        <w:t xml:space="preserve">Public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>){return volume;}</w:t>
      </w:r>
    </w:p>
    <w:p w:rsidR="00FD15DB" w:rsidRDefault="00FD15DB" w:rsidP="00FD15DB">
      <w:pPr>
        <w:ind w:left="2124" w:firstLine="708"/>
      </w:pPr>
      <w:r>
        <w:t xml:space="preserve">Public void </w:t>
      </w:r>
      <w:proofErr w:type="spellStart"/>
      <w:proofErr w:type="gramStart"/>
      <w:r>
        <w:t>setManque</w:t>
      </w:r>
      <w:proofErr w:type="spellEnd"/>
      <w:r>
        <w:t>(</w:t>
      </w:r>
      <w:proofErr w:type="gramEnd"/>
      <w:r>
        <w:t>String a){ manque=a;}</w:t>
      </w:r>
    </w:p>
    <w:p w:rsidR="00FD15DB" w:rsidRDefault="00FD15DB" w:rsidP="00FD15DB"/>
    <w:p w:rsidR="00FD15DB" w:rsidRDefault="00FD15DB" w:rsidP="00FD15DB">
      <w:r>
        <w:t>Représentation d’une classe en UML</w:t>
      </w:r>
    </w:p>
    <w:p w:rsidR="00FD15DB" w:rsidRDefault="00FD15DB" w:rsidP="00FD15DB"/>
    <w:p w:rsidR="009A525B" w:rsidRDefault="009A525B" w:rsidP="00FD15DB"/>
    <w:p w:rsidR="00FD15DB" w:rsidRDefault="00FD15DB" w:rsidP="00081F89">
      <w:r>
        <w:tab/>
      </w:r>
      <w:r>
        <w:tab/>
      </w:r>
      <w:r>
        <w:tab/>
      </w:r>
    </w:p>
    <w:p w:rsidR="00FD15DB" w:rsidRPr="00081F89" w:rsidRDefault="00FD15DB" w:rsidP="00081F89">
      <w:bookmarkStart w:id="0" w:name="_GoBack"/>
      <w:bookmarkEnd w:id="0"/>
    </w:p>
    <w:sectPr w:rsidR="00FD15DB" w:rsidRPr="00081F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07A74"/>
    <w:multiLevelType w:val="hybridMultilevel"/>
    <w:tmpl w:val="0B8C6A14"/>
    <w:lvl w:ilvl="0" w:tplc="F6CA5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F89"/>
    <w:rsid w:val="00081F89"/>
    <w:rsid w:val="009A525B"/>
    <w:rsid w:val="00E85371"/>
    <w:rsid w:val="00FD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F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D0FD649C.dotm</Template>
  <TotalTime>128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Drummondville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 Informatique</dc:creator>
  <cp:lastModifiedBy>Service Informatique</cp:lastModifiedBy>
  <cp:revision>1</cp:revision>
  <dcterms:created xsi:type="dcterms:W3CDTF">2012-08-28T19:15:00Z</dcterms:created>
  <dcterms:modified xsi:type="dcterms:W3CDTF">2012-08-28T21:23:00Z</dcterms:modified>
</cp:coreProperties>
</file>