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EAD" w:rsidRDefault="00091CFC">
      <w:r>
        <w:t>XML : Pour produire des documents dynamiques</w:t>
      </w:r>
    </w:p>
    <w:p w:rsidR="00091CFC" w:rsidRDefault="00091CFC" w:rsidP="00091CFC">
      <w:pPr>
        <w:pStyle w:val="Paragraphedeliste"/>
        <w:numPr>
          <w:ilvl w:val="0"/>
          <w:numId w:val="1"/>
        </w:numPr>
      </w:pPr>
      <w:r>
        <w:t xml:space="preserve">Utilise les </w:t>
      </w:r>
      <w:proofErr w:type="gramStart"/>
      <w:r>
        <w:t>tags(</w:t>
      </w:r>
      <w:proofErr w:type="gramEnd"/>
      <w:r>
        <w:t>comme en HTML) mais les tags doivent être fermés</w:t>
      </w:r>
    </w:p>
    <w:p w:rsidR="00091CFC" w:rsidRDefault="00091CFC" w:rsidP="00091CFC">
      <w:pPr>
        <w:pStyle w:val="Paragraphedeliste"/>
        <w:numPr>
          <w:ilvl w:val="0"/>
          <w:numId w:val="1"/>
        </w:numPr>
      </w:pPr>
      <w:r>
        <w:t xml:space="preserve">Force une hiérarchie des éléments </w:t>
      </w:r>
      <w:proofErr w:type="gramStart"/>
      <w:r>
        <w:t>crées</w:t>
      </w:r>
      <w:proofErr w:type="gramEnd"/>
    </w:p>
    <w:p w:rsidR="00091CFC" w:rsidRDefault="00091CFC" w:rsidP="00091CFC">
      <w:pPr>
        <w:pStyle w:val="Paragraphedeliste"/>
        <w:numPr>
          <w:ilvl w:val="0"/>
          <w:numId w:val="1"/>
        </w:numPr>
      </w:pPr>
      <w:r>
        <w:t>Exemple </w:t>
      </w:r>
      <w:proofErr w:type="gramStart"/>
      <w:r>
        <w:t>:  -</w:t>
      </w:r>
      <w:proofErr w:type="gramEnd"/>
      <w:r>
        <w:t xml:space="preserve"> &lt;?</w:t>
      </w:r>
      <w:proofErr w:type="spellStart"/>
      <w:r>
        <w:t>xml</w:t>
      </w:r>
      <w:proofErr w:type="spellEnd"/>
      <w:r>
        <w:t xml:space="preserve"> version = «’’1.0’’?&gt;</w:t>
      </w:r>
    </w:p>
    <w:p w:rsidR="00091CFC" w:rsidRDefault="00091CFC" w:rsidP="00091CFC">
      <w:pPr>
        <w:ind w:left="1428"/>
      </w:pPr>
      <w:r>
        <w:t xml:space="preserve">        &lt;</w:t>
      </w:r>
      <w:proofErr w:type="gramStart"/>
      <w:r>
        <w:t>note</w:t>
      </w:r>
      <w:proofErr w:type="gramEnd"/>
      <w:r>
        <w:t>&gt;</w:t>
      </w:r>
    </w:p>
    <w:p w:rsidR="00091CFC" w:rsidRDefault="00091CFC" w:rsidP="00091CFC">
      <w:pPr>
        <w:ind w:left="1428"/>
      </w:pPr>
      <w:r>
        <w:tab/>
        <w:t>&lt;a&gt;</w:t>
      </w:r>
      <w:proofErr w:type="spellStart"/>
      <w:r>
        <w:t>guy</w:t>
      </w:r>
      <w:proofErr w:type="spellEnd"/>
      <w:r>
        <w:t>&lt;/a&gt;</w:t>
      </w:r>
    </w:p>
    <w:p w:rsidR="00091CFC" w:rsidRDefault="00091CFC" w:rsidP="00091CFC">
      <w:pPr>
        <w:ind w:left="1428"/>
      </w:pPr>
      <w:r>
        <w:tab/>
        <w:t>&lt;</w:t>
      </w:r>
      <w:proofErr w:type="gramStart"/>
      <w:r>
        <w:t>de</w:t>
      </w:r>
      <w:proofErr w:type="gramEnd"/>
      <w:r>
        <w:t>&gt; louis&lt;/de&gt;</w:t>
      </w:r>
    </w:p>
    <w:p w:rsidR="00091CFC" w:rsidRDefault="00091CFC" w:rsidP="00091CFC">
      <w:pPr>
        <w:ind w:left="1428"/>
      </w:pPr>
      <w:r>
        <w:tab/>
        <w:t>&lt;</w:t>
      </w:r>
      <w:proofErr w:type="gramStart"/>
      <w:r>
        <w:t>titre&gt;</w:t>
      </w:r>
      <w:proofErr w:type="gramEnd"/>
      <w:r>
        <w:t xml:space="preserve">Rappel&lt;/titre&gt; </w:t>
      </w:r>
    </w:p>
    <w:p w:rsidR="00091CFC" w:rsidRDefault="00091CFC" w:rsidP="00091CFC">
      <w:pPr>
        <w:ind w:left="1428"/>
      </w:pPr>
      <w:r>
        <w:tab/>
        <w:t>&lt;</w:t>
      </w:r>
      <w:proofErr w:type="gramStart"/>
      <w:r>
        <w:t>corps&gt;</w:t>
      </w:r>
      <w:proofErr w:type="gramEnd"/>
      <w:r>
        <w:t xml:space="preserve">acheter de la </w:t>
      </w:r>
      <w:proofErr w:type="spellStart"/>
      <w:r>
        <w:t>bierre</w:t>
      </w:r>
      <w:proofErr w:type="spellEnd"/>
      <w:r>
        <w:t>&lt;/corps&gt;</w:t>
      </w:r>
    </w:p>
    <w:p w:rsidR="00091CFC" w:rsidRDefault="00091CFC" w:rsidP="00091CFC">
      <w:pPr>
        <w:ind w:left="1428"/>
      </w:pPr>
      <w:r>
        <w:t xml:space="preserve">      &lt;/</w:t>
      </w:r>
      <w:proofErr w:type="gramStart"/>
      <w:r>
        <w:t>note</w:t>
      </w:r>
      <w:proofErr w:type="gramEnd"/>
      <w:r>
        <w:t>&gt;</w:t>
      </w:r>
    </w:p>
    <w:p w:rsidR="00091CFC" w:rsidRDefault="00091CFC" w:rsidP="002C66A5"/>
    <w:p w:rsidR="002C66A5" w:rsidRDefault="002C66A5" w:rsidP="002C66A5">
      <w:r>
        <w:t>2) Interface Utilisateur</w:t>
      </w:r>
    </w:p>
    <w:p w:rsidR="002C66A5" w:rsidRDefault="002C66A5" w:rsidP="002C66A5">
      <w:r>
        <w:t>- Respecter des règles</w:t>
      </w:r>
    </w:p>
    <w:p w:rsidR="002C66A5" w:rsidRDefault="002C66A5" w:rsidP="002C66A5">
      <w:r>
        <w:t>-Pour répondre à des utilisateurs variés</w:t>
      </w:r>
    </w:p>
    <w:p w:rsidR="002C66A5" w:rsidRDefault="002C66A5" w:rsidP="002C66A5">
      <w:r>
        <w:t>-selon : a) grandeurs d’écran différentes</w:t>
      </w:r>
    </w:p>
    <w:p w:rsidR="002C66A5" w:rsidRDefault="002C66A5" w:rsidP="002C66A5">
      <w:r>
        <w:tab/>
        <w:t xml:space="preserve">  1) 20 ‘’ et plus / desktop à la tv       |</w:t>
      </w:r>
    </w:p>
    <w:p w:rsidR="002C66A5" w:rsidRDefault="002C66A5" w:rsidP="002C66A5">
      <w:r>
        <w:tab/>
        <w:t xml:space="preserve">   2) tablette 10’’                                   |</w:t>
      </w:r>
    </w:p>
    <w:p w:rsidR="002C66A5" w:rsidRDefault="002C66A5" w:rsidP="002C66A5">
      <w:r>
        <w:tab/>
        <w:t xml:space="preserve">   3) tablette 7’’                                     | et </w:t>
      </w:r>
      <w:proofErr w:type="spellStart"/>
      <w:r>
        <w:t>revolution</w:t>
      </w:r>
      <w:proofErr w:type="spellEnd"/>
    </w:p>
    <w:p w:rsidR="002C66A5" w:rsidRDefault="002C66A5" w:rsidP="002C66A5">
      <w:r>
        <w:tab/>
        <w:t xml:space="preserve">  4) téléphone portable                       |</w:t>
      </w:r>
    </w:p>
    <w:p w:rsidR="002C66A5" w:rsidRDefault="002C66A5" w:rsidP="002C66A5">
      <w:r>
        <w:tab/>
        <w:t>B) type d’usager s: employé/ingénieurs/retraiter/étudiants, etc…</w:t>
      </w:r>
    </w:p>
    <w:p w:rsidR="002C66A5" w:rsidRDefault="002C66A5" w:rsidP="002C66A5">
      <w:pPr>
        <w:ind w:firstLine="708"/>
      </w:pPr>
      <w:r>
        <w:t>c) type de services offert : jeux/ service financier / avocats / comptables</w:t>
      </w:r>
    </w:p>
    <w:p w:rsidR="00FA0EE5" w:rsidRDefault="00FA0EE5" w:rsidP="00FA0EE5">
      <w:r>
        <w:t xml:space="preserve">1) récupérer le plus d’information possible sur le domaine d’application. </w:t>
      </w:r>
    </w:p>
    <w:p w:rsidR="00FA0EE5" w:rsidRDefault="00FA0EE5" w:rsidP="00FA0EE5">
      <w:r>
        <w:t xml:space="preserve">     - bien connaitre le vocabulaire</w:t>
      </w:r>
    </w:p>
    <w:p w:rsidR="00FA0EE5" w:rsidRDefault="00FA0EE5" w:rsidP="00FA0EE5">
      <w:r>
        <w:t xml:space="preserve">     </w:t>
      </w:r>
      <w:bookmarkStart w:id="0" w:name="_GoBack"/>
      <w:bookmarkEnd w:id="0"/>
      <w:r>
        <w:t xml:space="preserve"> </w:t>
      </w:r>
    </w:p>
    <w:p w:rsidR="002C66A5" w:rsidRDefault="002C66A5" w:rsidP="002C66A5">
      <w:r>
        <w:t xml:space="preserve"> </w:t>
      </w:r>
    </w:p>
    <w:sectPr w:rsidR="002C66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26947"/>
    <w:multiLevelType w:val="hybridMultilevel"/>
    <w:tmpl w:val="340296BE"/>
    <w:lvl w:ilvl="0" w:tplc="BEA2F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FC"/>
    <w:rsid w:val="00091CFC"/>
    <w:rsid w:val="002C66A5"/>
    <w:rsid w:val="00562EAD"/>
    <w:rsid w:val="00FA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1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7BDF055D.dotm</Template>
  <TotalTime>140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Drummondville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 Informatique</dc:creator>
  <cp:lastModifiedBy>Service Informatique</cp:lastModifiedBy>
  <cp:revision>1</cp:revision>
  <dcterms:created xsi:type="dcterms:W3CDTF">2012-08-27T19:12:00Z</dcterms:created>
  <dcterms:modified xsi:type="dcterms:W3CDTF">2012-08-27T21:32:00Z</dcterms:modified>
</cp:coreProperties>
</file>